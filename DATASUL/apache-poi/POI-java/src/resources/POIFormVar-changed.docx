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6898"/>
      </w:tblGrid>
      <w:tr w:rsidR="009011F7" w:rsidRPr="00EE42D3" w:rsidTr="00EE42D3">
        <w:tc>
          <w:tcPr>
            <w:tcW w:w="1413" w:type="dxa"/>
            <w:shd w:val="clear" w:color="auto" w:fill="auto"/>
          </w:tcPr>
          <w:p w:rsidR="009011F7" w:rsidRPr="00EE42D3" w:rsidRDefault="009011F7" w:rsidP="00EE42D3">
            <w:pPr>
              <w:spacing w:after="0" w:line="240" w:lineRule="auto"/>
              <w:rPr>
                <w:sz w:val="36"/>
              </w:rPr>
            </w:pPr>
            <w:r w:rsidRPr="00EE42D3">
              <w:rPr>
                <w:sz w:val="36"/>
              </w:rPr>
              <w:t>Nome</w:t>
            </w:r>
          </w:p>
        </w:tc>
        <w:tc>
          <w:tcPr>
            <w:tcW w:w="7081" w:type="dxa"/>
            <w:shd w:val="clear" w:color="auto" w:fill="auto"/>
          </w:tcPr>
          <w:p w:rsidR="009011F7" w:rsidRPr="00AE6A07" w:rsidRDefault="00AE6A07" w:rsidP="005321C4">
            <w:pPr>
              <w:spacing w:after="0" w:line="240" w:lineRule="auto"/>
            </w:pPr>
            <w:proofErr w:type="spellStart"/>
            <w:proofErr w:type="gramStart"/>
            <w:r w:rsidRPr="00AE6A07">
              <w:t>Teste de escrita</w:t>
            </w:r>
            <w:proofErr w:type="spellEnd"/>
            <w:proofErr w:type="gramEnd"/>
          </w:p>
        </w:tc>
      </w:tr>
      <w:tr w:rsidR="009011F7" w:rsidRPr="00EE42D3" w:rsidTr="00EE42D3">
        <w:tc>
          <w:tcPr>
            <w:tcW w:w="1413" w:type="dxa"/>
            <w:shd w:val="clear" w:color="auto" w:fill="auto"/>
          </w:tcPr>
          <w:p w:rsidR="009011F7" w:rsidRPr="00EE42D3" w:rsidRDefault="009011F7" w:rsidP="00EE42D3">
            <w:pPr>
              <w:spacing w:after="0" w:line="240" w:lineRule="auto"/>
              <w:rPr>
                <w:sz w:val="36"/>
              </w:rPr>
            </w:pPr>
            <w:r w:rsidRPr="00EE42D3">
              <w:rPr>
                <w:sz w:val="36"/>
              </w:rPr>
              <w:t>Endereço</w:t>
            </w:r>
          </w:p>
        </w:tc>
        <w:tc>
          <w:tcPr>
            <w:tcW w:w="7081" w:type="dxa"/>
            <w:shd w:val="clear" w:color="auto" w:fill="auto"/>
          </w:tcPr>
          <w:p w:rsidR="009011F7" w:rsidRPr="00AE6A07" w:rsidRDefault="00AE6A07" w:rsidP="00AE6A07">
            <w:pPr>
              <w:spacing w:after="0" w:line="240" w:lineRule="auto"/>
            </w:pPr>
            <w:proofErr w:type="spellStart"/>
            <w:proofErr w:type="gramStart"/>
            <w:r w:rsidRPr="00AE6A07">
              <w:t>Rua x numero 1234</w:t>
            </w:r>
            <w:proofErr w:type="spellEnd"/>
            <w:proofErr w:type="gramEnd"/>
          </w:p>
        </w:tc>
      </w:tr>
      <w:tr w:rsidR="009011F7" w:rsidRPr="00EE42D3" w:rsidTr="00EE42D3">
        <w:tc>
          <w:tcPr>
            <w:tcW w:w="1413" w:type="dxa"/>
            <w:shd w:val="clear" w:color="auto" w:fill="auto"/>
          </w:tcPr>
          <w:p w:rsidR="009011F7" w:rsidRPr="00EE42D3" w:rsidRDefault="009011F7" w:rsidP="00EE42D3">
            <w:pPr>
              <w:spacing w:after="0" w:line="240" w:lineRule="auto"/>
              <w:rPr>
                <w:sz w:val="36"/>
              </w:rPr>
            </w:pPr>
            <w:r w:rsidRPr="00EE42D3">
              <w:rPr>
                <w:sz w:val="36"/>
              </w:rPr>
              <w:t>Telefone</w:t>
            </w:r>
          </w:p>
        </w:tc>
        <w:tc>
          <w:tcPr>
            <w:tcW w:w="7081" w:type="dxa"/>
            <w:shd w:val="clear" w:color="auto" w:fill="auto"/>
          </w:tcPr>
          <w:p w:rsidR="009011F7" w:rsidRPr="00AE6A07" w:rsidRDefault="00AE6A07" w:rsidP="005321C4">
            <w:pPr>
              <w:spacing w:after="0" w:line="240" w:lineRule="auto"/>
            </w:pPr>
            <w:proofErr w:type="spellStart"/>
            <w:proofErr w:type="gramStart"/>
            <w:r w:rsidRPr="00AE6A07">
              <w:t>123-45.67</w:t>
            </w:r>
            <w:proofErr w:type="spellEnd"/>
            <w:proofErr w:type="gramEnd"/>
          </w:p>
        </w:tc>
      </w:tr>
      <w:tr w:rsidR="008B6995" w:rsidRPr="00EE42D3" w:rsidTr="00EE42D3">
        <w:tc>
          <w:tcPr>
            <w:tcW w:w="1413" w:type="dxa"/>
            <w:shd w:val="clear" w:color="auto" w:fill="auto"/>
          </w:tcPr>
          <w:p w:rsidR="008B6995" w:rsidRPr="00EE42D3" w:rsidRDefault="004046B2" w:rsidP="00EE42D3">
            <w:pPr>
              <w:spacing w:after="0" w:line="240" w:lineRule="auto"/>
              <w:rPr>
                <w:sz w:val="36"/>
              </w:rPr>
            </w:pPr>
            <w:r>
              <w:rPr>
                <w:sz w:val="36"/>
              </w:rPr>
              <w:t>CEP</w:t>
            </w:r>
          </w:p>
        </w:tc>
        <w:tc>
          <w:tcPr>
            <w:tcW w:w="7081" w:type="dxa"/>
            <w:shd w:val="clear" w:color="auto" w:fill="auto"/>
          </w:tcPr>
          <w:p w:rsidR="008B6995" w:rsidRPr="00AE6A07" w:rsidRDefault="00AE6A07" w:rsidP="005321C4">
            <w:pPr>
              <w:spacing w:after="0" w:line="240" w:lineRule="auto"/>
            </w:pPr>
            <w:proofErr w:type="spellStart"/>
            <w:proofErr w:type="gramStart"/>
            <w:r w:rsidRPr="00AE6A07">
              <w:t>89.000-000</w:t>
            </w:r>
            <w:proofErr w:type="spellEnd"/>
            <w:proofErr w:type="gramEnd"/>
          </w:p>
        </w:tc>
      </w:tr>
    </w:tbl>
    <w:p w:rsidR="009011F7" w:rsidRDefault="009011F7" w:rsidP="009011F7">
      <w:bookmarkStart w:id="0" w:name="_GoBack"/>
      <w:bookmarkEnd w:id="0"/>
    </w:p>
    <w:sectPr w:rsidR="00901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0F"/>
    <w:rsid w:val="00286D0F"/>
    <w:rsid w:val="002A4440"/>
    <w:rsid w:val="004046B2"/>
    <w:rsid w:val="005321C4"/>
    <w:rsid w:val="005F3ADF"/>
    <w:rsid w:val="007C57A5"/>
    <w:rsid w:val="007F590C"/>
    <w:rsid w:val="008B6995"/>
    <w:rsid w:val="009011F7"/>
    <w:rsid w:val="00925647"/>
    <w:rsid w:val="009939A9"/>
    <w:rsid w:val="0099739C"/>
    <w:rsid w:val="00AE6A07"/>
    <w:rsid w:val="00B466EA"/>
    <w:rsid w:val="00BA2371"/>
    <w:rsid w:val="00BD44A8"/>
    <w:rsid w:val="00D646E2"/>
    <w:rsid w:val="00E16A73"/>
    <w:rsid w:val="00EE42D3"/>
    <w:rsid w:val="00EF43C7"/>
    <w:rsid w:val="00FF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6D28F-D326-479C-AE8E-09714911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11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uiPriority w:val="99"/>
    <w:semiHidden/>
    <w:rsid w:val="009011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_rels/settings.xml.rels><?xml version="1.0" encoding="UTF-8" standalone="no"?><Relationships xmlns="http://schemas.openxmlformats.org/package/2006/relationships"><Relationship Id="rId1" Target="file:///c:/fndlm/TESTES/testOffice/a2.dot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8BE35-4EB6-4958-8795-C5DC8F83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a2.dot</Template>
  <TotalTime>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2021-01-15T18:53:00Z</dcterms:created>
  <dc:creator>Ricardo Martins Menna</dc:creator>
  <cp:lastModifiedBy>Ricardo Martins Menna</cp:lastModifiedBy>
  <dcterms:modified xsi:type="dcterms:W3CDTF">2021-01-19T12:05:00Z</dcterms:modified>
  <cp:revision>18</cp:revision>
</cp:coreProperties>
</file>