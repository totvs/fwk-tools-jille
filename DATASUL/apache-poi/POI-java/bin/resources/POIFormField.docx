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898"/>
      </w:tblGrid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Nome</w:t>
            </w:r>
          </w:p>
        </w:tc>
        <w:bookmarkStart w:id="0" w:name="_GoBack"/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Nome"/>
                  <w:enabled/>
                  <w:calcOnExit w:val="0"/>
                  <w:textInput>
                    <w:default w:val="Totvs S.A."/>
                  </w:textInput>
                </w:ffData>
              </w:fldChar>
            </w:r>
            <w:bookmarkStart w:id="1" w:name="pk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Totvs S.A.</w:t>
            </w:r>
            <w:r>
              <w:fldChar w:fldCharType="end"/>
            </w:r>
            <w:bookmarkEnd w:id="1"/>
            <w:bookmarkEnd w:id="0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Endereço</w:t>
            </w:r>
          </w:p>
        </w:tc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Endereco"/>
                  <w:enabled/>
                  <w:calcOnExit w:val="0"/>
                  <w:textInput>
                    <w:default w:val="Av. Santos Dumont 831"/>
                  </w:textInput>
                </w:ffData>
              </w:fldChar>
            </w:r>
            <w:bookmarkStart w:id="2" w:name="pkEnderec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Av. Santos Dumont 831</w:t>
            </w:r>
            <w:r>
              <w:fldChar w:fldCharType="end"/>
            </w:r>
            <w:bookmarkEnd w:id="2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Telefone</w:t>
            </w:r>
          </w:p>
        </w:tc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Telefone"/>
                  <w:enabled/>
                  <w:calcOnExit w:val="0"/>
                  <w:textInput>
                    <w:default w:val="2101-76.21"/>
                  </w:textInput>
                </w:ffData>
              </w:fldChar>
            </w:r>
            <w:bookmarkStart w:id="3" w:name="pkTele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2101-76.21</w:t>
            </w:r>
            <w:r>
              <w:fldChar w:fldCharType="end"/>
            </w:r>
            <w:bookmarkEnd w:id="3"/>
          </w:p>
        </w:tc>
      </w:tr>
      <w:tr w:rsidR="008B6995" w:rsidRPr="00EE42D3" w:rsidTr="00EE42D3">
        <w:tc>
          <w:tcPr>
            <w:tcW w:w="1413" w:type="dxa"/>
            <w:shd w:val="clear" w:color="auto" w:fill="auto"/>
          </w:tcPr>
          <w:p w:rsidR="008B6995" w:rsidRPr="00EE42D3" w:rsidRDefault="004046B2" w:rsidP="00EE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CEP</w:t>
            </w:r>
          </w:p>
        </w:tc>
        <w:tc>
          <w:tcPr>
            <w:tcW w:w="7081" w:type="dxa"/>
            <w:shd w:val="clear" w:color="auto" w:fill="auto"/>
          </w:tcPr>
          <w:p w:rsidR="008B6995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Cep"/>
                  <w:enabled/>
                  <w:calcOnExit w:val="0"/>
                  <w:textInput>
                    <w:default w:val="89.229-160"/>
                  </w:textInput>
                </w:ffData>
              </w:fldChar>
            </w:r>
            <w:bookmarkStart w:id="4" w:name="pkCe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89.229-160</w:t>
            </w:r>
            <w:r>
              <w:fldChar w:fldCharType="end"/>
            </w:r>
            <w:bookmarkEnd w:id="4"/>
          </w:p>
        </w:tc>
      </w:tr>
    </w:tbl>
    <w:p w:rsidR="009011F7" w:rsidRDefault="009011F7" w:rsidP="009011F7"/>
    <w:sectPr w:rsidR="00901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F"/>
    <w:rsid w:val="00286D0F"/>
    <w:rsid w:val="004046B2"/>
    <w:rsid w:val="005F3ADF"/>
    <w:rsid w:val="007F590C"/>
    <w:rsid w:val="008B6995"/>
    <w:rsid w:val="009011F7"/>
    <w:rsid w:val="00925647"/>
    <w:rsid w:val="009939A9"/>
    <w:rsid w:val="00B466EA"/>
    <w:rsid w:val="00BA2371"/>
    <w:rsid w:val="00EE42D3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D28F-D326-479C-AE8E-0971491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1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ndlm\TESTES\testOffice\a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9E42-09B9-4A0A-87C5-05FF8B0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a2.dot</Template>
  <TotalTime>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Martins Menna</dc:creator>
  <cp:keywords/>
  <dc:description/>
  <cp:lastModifiedBy>Ricardo Martins Menna</cp:lastModifiedBy>
  <cp:revision>3</cp:revision>
  <dcterms:created xsi:type="dcterms:W3CDTF">2021-01-15T18:53:00Z</dcterms:created>
  <dcterms:modified xsi:type="dcterms:W3CDTF">2021-01-15T19:32:00Z</dcterms:modified>
</cp:coreProperties>
</file>